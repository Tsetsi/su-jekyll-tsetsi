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C69E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3C5B4B1" wp14:editId="32B1CDB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76EDA8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A47CC6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2E5A32" wp14:editId="0F471326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7B1EA6" w14:textId="02946E8C" w:rsidR="00D077E9" w:rsidRPr="00D86945" w:rsidRDefault="00424198" w:rsidP="00D077E9">
                                  <w:pPr>
                                    <w:pStyle w:val="Title"/>
                                  </w:pPr>
                                  <w:r>
                                    <w:t>Site project</w:t>
                                  </w:r>
                                </w:p>
                                <w:p w14:paraId="71539833" w14:textId="260C7059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</w:t>
                                  </w:r>
                                  <w:r w:rsidR="00424198"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2E5A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3F7B1EA6" w14:textId="02946E8C" w:rsidR="00D077E9" w:rsidRPr="00D86945" w:rsidRDefault="00424198" w:rsidP="00D077E9">
                            <w:pPr>
                              <w:pStyle w:val="Title"/>
                            </w:pPr>
                            <w:r>
                              <w:t>Site project</w:t>
                            </w:r>
                          </w:p>
                          <w:p w14:paraId="71539833" w14:textId="260C7059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</w:t>
                            </w:r>
                            <w:r w:rsidR="00424198"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F79BDE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B64A42" wp14:editId="504B9B5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BA7EB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5B745A2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9881C6C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76BAD4F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9C0A182E75242E18ABBDB36827DBCA6"/>
              </w:placeholder>
              <w15:appearance w15:val="hidden"/>
            </w:sdtPr>
            <w:sdtEndPr/>
            <w:sdtContent>
              <w:p w14:paraId="02F72EFF" w14:textId="2D640E32" w:rsidR="00D077E9" w:rsidRDefault="00424198" w:rsidP="00D077E9">
                <w:r>
                  <w:t>JULY 20</w:t>
                </w:r>
              </w:p>
            </w:sdtContent>
          </w:sdt>
          <w:p w14:paraId="5FD2A9A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F926E5B" wp14:editId="2FA08388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6673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FC259C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DFB4BC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C964637" w14:textId="74BFDA1A" w:rsidR="00D077E9" w:rsidRDefault="00E9775C" w:rsidP="00D077E9">
            <w:sdt>
              <w:sdtPr>
                <w:id w:val="-1740469667"/>
                <w:placeholder>
                  <w:docPart w:val="563E94D1B0D4457AAB815C7CFEAE245D"/>
                </w:placeholder>
                <w15:appearance w15:val="hidden"/>
              </w:sdtPr>
              <w:sdtEndPr/>
              <w:sdtContent>
                <w:r w:rsidR="00424198">
                  <w:t>CSS</w:t>
                </w:r>
              </w:sdtContent>
            </w:sdt>
          </w:p>
          <w:p w14:paraId="6C1085AB" w14:textId="3C3683F1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8AFC327839146548278A335B7C02F5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424198">
                  <w:t>Danailov</w:t>
                </w:r>
                <w:proofErr w:type="spellEnd"/>
              </w:sdtContent>
            </w:sdt>
          </w:p>
          <w:p w14:paraId="50E4DB38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889484B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3BE2D697" wp14:editId="084F4510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1920FF" wp14:editId="3313BA98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94A7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EA1889" wp14:editId="2DBC05E7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41A65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45A75E8E" w14:textId="437F7960" w:rsidR="00D077E9" w:rsidRDefault="00424198" w:rsidP="00D077E9">
      <w:pPr>
        <w:pStyle w:val="Heading1"/>
      </w:pPr>
      <w:r>
        <w:lastRenderedPageBreak/>
        <w:t>Site Project with Jekyll &amp; gulp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6149952C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6E2F8D7E6C1D478D86A24F2976E2D0D6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40E34A6C" w14:textId="199E4D57" w:rsidR="00D077E9" w:rsidRDefault="00424198" w:rsidP="00DF027C">
                <w:pPr>
                  <w:pStyle w:val="Heading2"/>
                </w:pPr>
                <w:r>
                  <w:t>Static site Exam Project.</w:t>
                </w:r>
              </w:p>
            </w:sdtContent>
          </w:sdt>
          <w:p w14:paraId="6AAAED18" w14:textId="77777777" w:rsidR="00DF027C" w:rsidRDefault="00DF027C" w:rsidP="00DF027C"/>
          <w:p w14:paraId="3650A01D" w14:textId="77777777" w:rsidR="00DF027C" w:rsidRDefault="00424198" w:rsidP="00424198">
            <w:pPr>
              <w:pStyle w:val="Content"/>
              <w:numPr>
                <w:ilvl w:val="0"/>
                <w:numId w:val="1"/>
              </w:numPr>
            </w:pPr>
            <w:r>
              <w:t>Requirements</w:t>
            </w:r>
          </w:p>
          <w:p w14:paraId="7C5047A9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# Project Assignment for the [CSS Advanced Course @ SoftUni](https://softuni.bg/trainings/2427/css-advanced-july-2019)</w:t>
            </w:r>
          </w:p>
          <w:p w14:paraId="2EDA10EC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7EC80CF7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**Design**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and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**implement**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a website about a topic of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**YOUR CHOICE**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using mainly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**HTML &amp; CSS**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. The site should follow several requirements which are stated below. Any additional technologies and techniques that you use will be treated as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**bonuses**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. Do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**NOT SACRIFICE REQUIRED**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functionality for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**UNREQUIRED**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functionality. Implement first what is required and only then, think of additional things that can be added.</w:t>
            </w:r>
          </w:p>
          <w:p w14:paraId="5BA65AC3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17F4CE92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## **1. Requirements**</w:t>
            </w:r>
          </w:p>
          <w:p w14:paraId="25A587D0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**Use HTML &amp; CSS**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– the major part of your work should be HTML &amp; CSS -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**written by you**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</w:p>
          <w:p w14:paraId="5A58090F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**must**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use the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 xml:space="preserve">**CSS preprocessor - SASS </w:t>
            </w:r>
            <w:r w:rsidRPr="00424198">
              <w:rPr>
                <w:rFonts w:ascii="Consolas" w:eastAsia="Times New Roman" w:hAnsi="Consolas" w:cs="Times New Roman"/>
                <w:b w:val="0"/>
                <w:i/>
                <w:iCs/>
                <w:color w:val="569CD6"/>
                <w:sz w:val="21"/>
                <w:szCs w:val="21"/>
                <w:lang w:val="bg-BG" w:eastAsia="bg-BG"/>
              </w:rPr>
              <w:t>_(Gulp)_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</w:t>
            </w:r>
          </w:p>
          <w:p w14:paraId="7E605DC3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**must**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use the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**CSS Grids**</w:t>
            </w:r>
          </w:p>
          <w:p w14:paraId="51F9EF76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**may**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use JavaScript and JS libraries like Slick and Sweet Alert to simplify your work</w:t>
            </w:r>
          </w:p>
          <w:p w14:paraId="7C6451D0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**may**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use PHP or other server-side scripting but not as primary technology (e.g. you may use PHP for including HTML fragments to avoid repeating code)</w:t>
            </w:r>
          </w:p>
          <w:p w14:paraId="2FA39180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**Work Alone**</w:t>
            </w:r>
          </w:p>
          <w:p w14:paraId="31119592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**GitHub**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as project collaboration platform</w:t>
            </w:r>
          </w:p>
          <w:p w14:paraId="0AA3D31D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should have more than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**15 commits**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in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**5 different days**</w:t>
            </w:r>
          </w:p>
          <w:p w14:paraId="49E6C78A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**Create original content**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– your content should be written / created by you, not copy-pasted</w:t>
            </w:r>
          </w:p>
          <w:p w14:paraId="3581E854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may take and adopt ideas from other sites, but avoid direct copy / paste of their content</w:t>
            </w:r>
          </w:p>
          <w:p w14:paraId="53BAA745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**Web design**</w:t>
            </w:r>
          </w:p>
          <w:p w14:paraId="3AAFEA38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Using your own web design (creative art work) is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**allowed**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but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**not required**</w:t>
            </w:r>
          </w:p>
          <w:p w14:paraId="09B92C41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may use free images, icons and other site elements from Internet</w:t>
            </w:r>
          </w:p>
          <w:p w14:paraId="1FE37F26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may use portions of other site's design, but don't copy / paste them entirely</w:t>
            </w:r>
          </w:p>
          <w:p w14:paraId="75919DDB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**Publish your project live in Internet**</w:t>
            </w:r>
          </w:p>
          <w:p w14:paraId="6E61DE94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Your website should be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**hosted**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in [</w:t>
            </w:r>
            <w:r w:rsidRPr="00424198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GitHub Pages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](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u w:val="single"/>
                <w:lang w:val="bg-BG" w:eastAsia="bg-BG"/>
              </w:rPr>
              <w:t>https://pages.github.com/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</w:t>
            </w:r>
          </w:p>
          <w:p w14:paraId="3BA4D611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may share your project to get external feedback</w:t>
            </w:r>
          </w:p>
          <w:p w14:paraId="3DB51F38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**Valid and high-quality HTML and CSS**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  </w:t>
            </w:r>
          </w:p>
          <w:p w14:paraId="687B8766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Follow the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**best practices**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for high-quality HTML and CSS: good formatting, good code structure, consistent naming, semantic HTML, correct usage of classes, etc.</w:t>
            </w:r>
          </w:p>
          <w:p w14:paraId="66064F03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**Responsive design**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– your site should open correctly and be functional at any modern device</w:t>
            </w:r>
          </w:p>
          <w:p w14:paraId="1B1202B4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Standard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**desktop**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Web browser (computer / laptop)</w:t>
            </w:r>
          </w:p>
          <w:p w14:paraId="1CFE7A5A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lastRenderedPageBreak/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**Tablets**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(Android, iPad, Windows, Linux)</w:t>
            </w:r>
          </w:p>
          <w:p w14:paraId="69A882B1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**Smartphones**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(Android, iPhone, Windows Phone)</w:t>
            </w:r>
          </w:p>
          <w:p w14:paraId="00AAC2C1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Typical screen widths to support: 1600px, 1024px, 960px, 768px, 640px, 480px, 320px.</w:t>
            </w:r>
          </w:p>
          <w:p w14:paraId="31FE22A8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**Usability and UX**</w:t>
            </w:r>
          </w:p>
          <w:p w14:paraId="7D8457E0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Your site should be easy-to-use, with intuitive UI, with good usability</w:t>
            </w:r>
          </w:p>
          <w:p w14:paraId="592C37B4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may follow some usability guide / checklist [</w:t>
            </w:r>
            <w:r w:rsidRPr="00424198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(search in Google)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](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u w:val="single"/>
                <w:lang w:val="bg-BG" w:eastAsia="bg-BG"/>
              </w:rPr>
              <w:t>https://www.google.com/search?q=web+site+usability+checklist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</w:t>
            </w:r>
          </w:p>
          <w:p w14:paraId="1061D846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**Target all major modern browsers**</w:t>
            </w:r>
          </w:p>
          <w:p w14:paraId="14B2ADC7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**HTML5 and CSS3**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, not HTML 4.01 or CSS 2.1</w:t>
            </w:r>
          </w:p>
          <w:p w14:paraId="25C1758D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Ensure your site works correctly in the latest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**HTML5-compatible browsers**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: Chrome, Firefox, Edge, Opera, Safari (latest versions, desktop and mobile versions)</w:t>
            </w:r>
          </w:p>
          <w:p w14:paraId="09C755ED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do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**NOT**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need to support old browsers like IE9</w:t>
            </w:r>
          </w:p>
          <w:p w14:paraId="3F382550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67FC3B16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## **2. Forbidden Techniques and Tools**</w:t>
            </w:r>
          </w:p>
          <w:p w14:paraId="5273B0B4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Using HTML and CSS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**site templates**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from Internet is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**forbidden**</w:t>
            </w:r>
          </w:p>
          <w:p w14:paraId="3B4ED0F1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Using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**CMS systems**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(like WordPress, Drupal and Joomla) is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**forbidden**</w:t>
            </w:r>
          </w:p>
          <w:p w14:paraId="59B28870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Using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**site authoring tools**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and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**site generators**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(like Adobe Edge, Microsoft Expression Design, Adobe Dreamweaver, etc.) is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**forbidden**</w:t>
            </w:r>
          </w:p>
          <w:p w14:paraId="31291731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The use of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**client-side frameworks**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is forbidden</w:t>
            </w:r>
          </w:p>
          <w:p w14:paraId="106B78DD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Your content should be in HTML files, not in a database or in the cloud</w:t>
            </w:r>
          </w:p>
          <w:p w14:paraId="06086365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0AD9DA82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## **3. Work Alone**</w:t>
            </w:r>
          </w:p>
          <w:p w14:paraId="62A06545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Your HTML and CSS should be written by yourself, not copied from somewhere</w:t>
            </w:r>
          </w:p>
          <w:p w14:paraId="3E5A032D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**GitHub**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as your source-code repository and project management tool</w:t>
            </w:r>
          </w:p>
          <w:p w14:paraId="1E389989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Your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**source code**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should be published as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**open-source project**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in Internet</w:t>
            </w:r>
          </w:p>
          <w:p w14:paraId="7C66DB7B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10FEFF2A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## **4. Deliverables**</w:t>
            </w:r>
          </w:p>
          <w:p w14:paraId="218F9CF1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**Source Code**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- Submit the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**URL**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of your project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**source code in GitHub**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as deliverable</w:t>
            </w:r>
          </w:p>
          <w:p w14:paraId="1D84833F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Put the following assets in the project repository:</w:t>
            </w:r>
          </w:p>
          <w:p w14:paraId="7FABDC7A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The complete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**source code**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of your project (HTML, CSS, images, scripts and other files)</w:t>
            </w:r>
          </w:p>
          <w:p w14:paraId="7F36374B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Any other project assets (optionally): documentation, design, tests, etc</w:t>
            </w:r>
          </w:p>
          <w:p w14:paraId="5DF42591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**Published Live Project in Internet**</w:t>
            </w:r>
          </w:p>
          <w:p w14:paraId="7A52061C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Put a link to your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**live project**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in the project description at GitHub</w:t>
            </w:r>
          </w:p>
          <w:p w14:paraId="37C16997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**Commit Logs**</w:t>
            </w:r>
          </w:p>
          <w:p w14:paraId="11FCA4CB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Each team member should have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**at least 15 commits**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(changes) in the project repository</w:t>
            </w:r>
          </w:p>
          <w:p w14:paraId="244AB88B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Please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**commit every day**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during the project development to demonstrate your work progress</w:t>
            </w:r>
          </w:p>
          <w:p w14:paraId="61967A32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More commits (especially in more than the last 1-2 days) are better during the project assessment</w:t>
            </w:r>
          </w:p>
          <w:p w14:paraId="64DAB7DD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35CC821C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## **5. Project Defense**</w:t>
            </w:r>
          </w:p>
          <w:p w14:paraId="01A84A70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Each project should be presented in front of a commission of trainers.</w:t>
            </w:r>
          </w:p>
          <w:p w14:paraId="303C4B22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lastRenderedPageBreak/>
              <w:t xml:space="preserve">Each person will have only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**~10 minutes**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for the following:</w:t>
            </w:r>
          </w:p>
          <w:p w14:paraId="141B23C8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   Demonstrate the website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**content and functionality**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(very shortly)</w:t>
            </w:r>
          </w:p>
          <w:p w14:paraId="7038791F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   Show the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**source code**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and explain briefly how it works</w:t>
            </w:r>
          </w:p>
          <w:p w14:paraId="418B8B11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2162E385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**Hints**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for better presentation:</w:t>
            </w:r>
          </w:p>
          <w:p w14:paraId="69BF1EB6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   Be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**well prepared**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for presenting maximum of your work for minimum time</w:t>
            </w:r>
          </w:p>
          <w:p w14:paraId="640A0B33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**Open all project assets**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beforehand to save time: open your site in the browser, open your project repository page to show the commit logs, etc.</w:t>
            </w:r>
          </w:p>
          <w:p w14:paraId="705C909F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   Please be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**strict in timing!**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You might get less score if your time is not spent the right way</w:t>
            </w:r>
          </w:p>
          <w:p w14:paraId="2A250F96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6AD3AFA7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## **6. Assessment Criteria (Score)**</w:t>
            </w:r>
          </w:p>
          <w:p w14:paraId="5606826B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**Site**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–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**0-10**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score</w:t>
            </w:r>
          </w:p>
          <w:p w14:paraId="52C61A50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-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Structure [more than 2 pages]</w:t>
            </w:r>
          </w:p>
          <w:p w14:paraId="14EC47EE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-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Technical implementation</w:t>
            </w:r>
          </w:p>
          <w:p w14:paraId="47903945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-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Layout</w:t>
            </w:r>
          </w:p>
          <w:p w14:paraId="02F1F4AC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-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Design</w:t>
            </w:r>
          </w:p>
          <w:p w14:paraId="17440D7B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-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Usability</w:t>
            </w:r>
          </w:p>
          <w:p w14:paraId="28C5D47F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**Content**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(quality of content) –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**0-3**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score</w:t>
            </w:r>
          </w:p>
          <w:p w14:paraId="4875C814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**Responsive design**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(site behaves correctly in all devices, browsers and platforms) – 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**0-5**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score</w:t>
            </w:r>
          </w:p>
          <w:p w14:paraId="69898D17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Using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**CSS**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transitions and animations –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**0-8**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score</w:t>
            </w:r>
          </w:p>
          <w:p w14:paraId="5CF6A5C9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Using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**Sass**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variables and mixins –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**0-8**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score</w:t>
            </w:r>
          </w:p>
          <w:p w14:paraId="7D430893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Using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**CSS Grids**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-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**0-8**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score</w:t>
            </w:r>
          </w:p>
          <w:p w14:paraId="0FACF993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**GitHub**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- more than 15 contributions in 5 different days –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**0-6**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score</w:t>
            </w:r>
          </w:p>
          <w:p w14:paraId="79EF2DC7" w14:textId="77777777" w:rsidR="00424198" w:rsidRPr="00424198" w:rsidRDefault="00424198" w:rsidP="004241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424198">
              <w:rPr>
                <w:rFonts w:ascii="Consolas" w:eastAsia="Times New Roman" w:hAnsi="Consolas" w:cs="Times New Roman"/>
                <w:b w:val="0"/>
                <w:color w:val="6796E6"/>
                <w:sz w:val="21"/>
                <w:szCs w:val="21"/>
                <w:lang w:val="bg-BG" w:eastAsia="bg-BG"/>
              </w:rPr>
              <w:t>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**Bonus**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–  </w:t>
            </w:r>
            <w:r w:rsidRPr="00424198">
              <w:rPr>
                <w:rFonts w:ascii="Consolas" w:eastAsia="Times New Roman" w:hAnsi="Consolas" w:cs="Times New Roman"/>
                <w:bCs/>
                <w:color w:val="569CD6"/>
                <w:sz w:val="21"/>
                <w:szCs w:val="21"/>
                <w:lang w:val="bg-BG" w:eastAsia="bg-BG"/>
              </w:rPr>
              <w:t>**0-5**</w:t>
            </w:r>
            <w:r w:rsidRPr="00424198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score</w:t>
            </w:r>
          </w:p>
          <w:p w14:paraId="70E02071" w14:textId="166B8817" w:rsidR="00424198" w:rsidRDefault="00424198" w:rsidP="00424198">
            <w:pPr>
              <w:pStyle w:val="Content"/>
              <w:ind w:left="720"/>
            </w:pPr>
          </w:p>
        </w:tc>
      </w:tr>
      <w:tr w:rsidR="00DF027C" w14:paraId="35987104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5EEC9837" w14:textId="107331D8" w:rsidR="00DF027C" w:rsidRPr="00DF027C" w:rsidRDefault="00DF027C" w:rsidP="00DF027C">
            <w:pPr>
              <w:pStyle w:val="EmphasisText"/>
              <w:jc w:val="center"/>
            </w:pPr>
          </w:p>
        </w:tc>
      </w:tr>
      <w:tr w:rsidR="00DF027C" w14:paraId="2F30C492" w14:textId="77777777" w:rsidTr="00DF027C">
        <w:trPr>
          <w:trHeight w:val="5931"/>
        </w:trPr>
        <w:tc>
          <w:tcPr>
            <w:tcW w:w="9999" w:type="dxa"/>
          </w:tcPr>
          <w:p w14:paraId="343463AC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75B61279" w14:textId="6D97011E" w:rsidR="005322D5" w:rsidRDefault="005322D5" w:rsidP="005322D5">
            <w:pPr>
              <w:pStyle w:val="Content"/>
              <w:numPr>
                <w:ilvl w:val="0"/>
                <w:numId w:val="1"/>
              </w:numPr>
            </w:pPr>
            <w:r>
              <w:t>Project sequence</w:t>
            </w:r>
          </w:p>
          <w:p w14:paraId="70AF2434" w14:textId="3DDFF55C" w:rsidR="005322D5" w:rsidRDefault="005322D5" w:rsidP="005322D5">
            <w:pPr>
              <w:pStyle w:val="Content"/>
              <w:numPr>
                <w:ilvl w:val="1"/>
                <w:numId w:val="1"/>
              </w:numPr>
            </w:pPr>
            <w:r>
              <w:t>Tool installation</w:t>
            </w:r>
          </w:p>
          <w:p w14:paraId="61B02749" w14:textId="562EF825" w:rsidR="005322D5" w:rsidRDefault="005322D5" w:rsidP="005322D5">
            <w:pPr>
              <w:pStyle w:val="Content"/>
              <w:numPr>
                <w:ilvl w:val="2"/>
                <w:numId w:val="1"/>
              </w:numPr>
            </w:pPr>
            <w:r>
              <w:t xml:space="preserve">Install </w:t>
            </w:r>
            <w:r w:rsidRPr="005322D5">
              <w:rPr>
                <w:b/>
                <w:bCs/>
              </w:rPr>
              <w:t>Full</w:t>
            </w:r>
            <w:r>
              <w:t xml:space="preserve"> Ruby development environment. - </w:t>
            </w:r>
            <w:hyperlink r:id="rId11" w:history="1">
              <w:r>
                <w:rPr>
                  <w:rStyle w:val="Hyperlink"/>
                </w:rPr>
                <w:t>https://rubyinstaller.org/downloads/</w:t>
              </w:r>
            </w:hyperlink>
          </w:p>
          <w:p w14:paraId="1018D8CB" w14:textId="5D59410A" w:rsidR="005322D5" w:rsidRDefault="005322D5" w:rsidP="005322D5">
            <w:pPr>
              <w:pStyle w:val="Content"/>
              <w:numPr>
                <w:ilvl w:val="2"/>
                <w:numId w:val="1"/>
              </w:numPr>
            </w:pPr>
            <w:r>
              <w:t>Install Jekyll (under Windows</w:t>
            </w:r>
          </w:p>
          <w:p w14:paraId="4420F8A5" w14:textId="42156F28" w:rsidR="005322D5" w:rsidRDefault="005322D5" w:rsidP="005322D5">
            <w:pPr>
              <w:pStyle w:val="Content"/>
              <w:ind w:left="1800"/>
              <w:rPr>
                <w:rFonts w:ascii="Consolas" w:hAnsi="Consolas"/>
                <w:color w:val="FFFFFF"/>
                <w:shd w:val="clear" w:color="auto" w:fill="2B2B2B"/>
              </w:rPr>
            </w:pPr>
            <w:r>
              <w:t xml:space="preserve">-from the command </w:t>
            </w:r>
            <w:proofErr w:type="spellStart"/>
            <w:r>
              <w:t>promt</w:t>
            </w:r>
            <w:proofErr w:type="spellEnd"/>
            <w:r>
              <w:t xml:space="preserve"> type: </w:t>
            </w:r>
            <w:r>
              <w:rPr>
                <w:rFonts w:ascii="Consolas" w:hAnsi="Consolas"/>
                <w:color w:val="FFFFFF"/>
                <w:shd w:val="clear" w:color="auto" w:fill="2B2B2B"/>
              </w:rPr>
              <w:t xml:space="preserve">gem install </w:t>
            </w:r>
            <w:proofErr w:type="spellStart"/>
            <w:r>
              <w:rPr>
                <w:rFonts w:ascii="Consolas" w:hAnsi="Consolas"/>
                <w:color w:val="FFFFFF"/>
                <w:shd w:val="clear" w:color="auto" w:fill="2B2B2B"/>
              </w:rPr>
              <w:t>jekyll</w:t>
            </w:r>
            <w:proofErr w:type="spellEnd"/>
            <w:r>
              <w:rPr>
                <w:rFonts w:ascii="Consolas" w:hAnsi="Consolas"/>
                <w:color w:val="FFFFFF"/>
                <w:shd w:val="clear" w:color="auto" w:fill="2B2B2B"/>
              </w:rPr>
              <w:t xml:space="preserve"> bundler</w:t>
            </w:r>
          </w:p>
          <w:p w14:paraId="21A095D0" w14:textId="2A6CA579" w:rsidR="005322D5" w:rsidRDefault="005322D5" w:rsidP="005322D5">
            <w:pPr>
              <w:pStyle w:val="Content"/>
              <w:ind w:left="1800"/>
            </w:pPr>
            <w:r>
              <w:t>For Jekyll installation.</w:t>
            </w:r>
          </w:p>
          <w:p w14:paraId="2514E9CD" w14:textId="2E5A24F5" w:rsidR="005322D5" w:rsidRDefault="005322D5" w:rsidP="005322D5">
            <w:pPr>
              <w:pStyle w:val="Content"/>
              <w:ind w:left="1800"/>
            </w:pPr>
          </w:p>
          <w:p w14:paraId="5348896B" w14:textId="0D998AB9" w:rsidR="005322D5" w:rsidRDefault="005322D5" w:rsidP="005322D5">
            <w:pPr>
              <w:pStyle w:val="Content"/>
              <w:numPr>
                <w:ilvl w:val="2"/>
                <w:numId w:val="1"/>
              </w:numPr>
            </w:pPr>
            <w:r>
              <w:t xml:space="preserve">Install </w:t>
            </w:r>
            <w:proofErr w:type="spellStart"/>
            <w:r>
              <w:t>NodeJs</w:t>
            </w:r>
            <w:proofErr w:type="spellEnd"/>
            <w:r>
              <w:t xml:space="preserve">  - </w:t>
            </w:r>
            <w:hyperlink r:id="rId12" w:history="1">
              <w:r>
                <w:rPr>
                  <w:rStyle w:val="Hyperlink"/>
                </w:rPr>
                <w:t>https://nodejs.org/en/</w:t>
              </w:r>
            </w:hyperlink>
          </w:p>
          <w:p w14:paraId="566BA636" w14:textId="1999358D" w:rsidR="005322D5" w:rsidRPr="005322D5" w:rsidRDefault="005322D5" w:rsidP="005322D5">
            <w:pPr>
              <w:pStyle w:val="Content"/>
              <w:numPr>
                <w:ilvl w:val="2"/>
                <w:numId w:val="1"/>
              </w:numPr>
            </w:pPr>
            <w:r>
              <w:t xml:space="preserve">Install gulp from the command </w:t>
            </w:r>
            <w:proofErr w:type="spellStart"/>
            <w:r>
              <w:t>promt</w:t>
            </w:r>
            <w:proofErr w:type="spellEnd"/>
            <w:r>
              <w:t xml:space="preserve"> - </w:t>
            </w:r>
            <w:proofErr w:type="spellStart"/>
            <w:r>
              <w:rPr>
                <w:rFonts w:ascii="Consolas" w:hAnsi="Consolas"/>
                <w:color w:val="C5C8C6"/>
                <w:sz w:val="20"/>
                <w:szCs w:val="20"/>
                <w:shd w:val="clear" w:color="auto" w:fill="1D1F21"/>
              </w:rPr>
              <w:t>npm</w:t>
            </w:r>
            <w:proofErr w:type="spellEnd"/>
            <w:r>
              <w:rPr>
                <w:rFonts w:ascii="Consolas" w:hAnsi="Consolas"/>
                <w:color w:val="C5C8C6"/>
                <w:sz w:val="20"/>
                <w:szCs w:val="20"/>
                <w:shd w:val="clear" w:color="auto" w:fill="1D1F21"/>
              </w:rPr>
              <w:t xml:space="preserve"> install --global gulp-cli</w:t>
            </w:r>
          </w:p>
          <w:p w14:paraId="641EA6AC" w14:textId="44024851" w:rsidR="005322D5" w:rsidRDefault="004C0A16" w:rsidP="005322D5">
            <w:pPr>
              <w:pStyle w:val="Content"/>
              <w:numPr>
                <w:ilvl w:val="2"/>
                <w:numId w:val="1"/>
              </w:numPr>
            </w:pPr>
            <w:r>
              <w:t xml:space="preserve">Create folder for the project </w:t>
            </w:r>
          </w:p>
          <w:p w14:paraId="269D3347" w14:textId="084E88F4" w:rsidR="004C0A16" w:rsidRDefault="004C0A16" w:rsidP="005322D5">
            <w:pPr>
              <w:pStyle w:val="Content"/>
              <w:numPr>
                <w:ilvl w:val="2"/>
                <w:numId w:val="1"/>
              </w:numPr>
            </w:pPr>
            <w:r>
              <w:t xml:space="preserve">From the command </w:t>
            </w:r>
            <w:proofErr w:type="spellStart"/>
            <w:r>
              <w:t>promt</w:t>
            </w:r>
            <w:proofErr w:type="spellEnd"/>
            <w:r>
              <w:t xml:space="preserve"> navigate to it and create new Jekyll Project</w:t>
            </w:r>
          </w:p>
          <w:p w14:paraId="47E8A73F" w14:textId="5267B2B2" w:rsidR="004C0A16" w:rsidRPr="004C0A16" w:rsidRDefault="004C0A16" w:rsidP="004C0A16">
            <w:pPr>
              <w:pStyle w:val="Content"/>
              <w:numPr>
                <w:ilvl w:val="0"/>
                <w:numId w:val="3"/>
              </w:numPr>
            </w:pPr>
            <w:proofErr w:type="spellStart"/>
            <w:r>
              <w:rPr>
                <w:rFonts w:ascii="Consolas" w:hAnsi="Consolas"/>
                <w:color w:val="FFFFFF"/>
                <w:shd w:val="clear" w:color="auto" w:fill="2B2B2B"/>
              </w:rPr>
              <w:t>jekyll</w:t>
            </w:r>
            <w:proofErr w:type="spellEnd"/>
            <w:r>
              <w:rPr>
                <w:rFonts w:ascii="Consolas" w:hAnsi="Consolas"/>
                <w:color w:val="FFFFFF"/>
                <w:shd w:val="clear" w:color="auto" w:fill="2B2B2B"/>
              </w:rPr>
              <w:t xml:space="preserve"> new </w:t>
            </w:r>
            <w:proofErr w:type="spellStart"/>
            <w:r>
              <w:rPr>
                <w:rFonts w:ascii="Consolas" w:hAnsi="Consolas"/>
                <w:color w:val="FFFFFF"/>
                <w:shd w:val="clear" w:color="auto" w:fill="2B2B2B"/>
              </w:rPr>
              <w:t>myblog</w:t>
            </w:r>
            <w:proofErr w:type="spellEnd"/>
          </w:p>
          <w:p w14:paraId="6F3F4601" w14:textId="307B3062" w:rsidR="004C0A16" w:rsidRPr="004C0A16" w:rsidRDefault="004C0A16" w:rsidP="004C0A16">
            <w:pPr>
              <w:pStyle w:val="Content"/>
              <w:numPr>
                <w:ilvl w:val="0"/>
                <w:numId w:val="3"/>
              </w:numPr>
            </w:pPr>
            <w:r>
              <w:t xml:space="preserve">Create </w:t>
            </w:r>
            <w:proofErr w:type="spellStart"/>
            <w:r>
              <w:t>pakage.json</w:t>
            </w:r>
            <w:proofErr w:type="spellEnd"/>
            <w:r>
              <w:t xml:space="preserve"> in the project directory - </w:t>
            </w:r>
            <w:proofErr w:type="spellStart"/>
            <w:r>
              <w:rPr>
                <w:rFonts w:ascii="Consolas" w:hAnsi="Consolas"/>
                <w:color w:val="C5C8C6"/>
                <w:sz w:val="20"/>
                <w:szCs w:val="20"/>
                <w:shd w:val="clear" w:color="auto" w:fill="1D1F21"/>
              </w:rPr>
              <w:t>npm</w:t>
            </w:r>
            <w:proofErr w:type="spellEnd"/>
            <w:r>
              <w:rPr>
                <w:rFonts w:ascii="Consolas" w:hAnsi="Consolas"/>
                <w:color w:val="C5C8C6"/>
                <w:sz w:val="20"/>
                <w:szCs w:val="20"/>
                <w:shd w:val="clear" w:color="auto" w:fill="1D1F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C8C6"/>
                <w:sz w:val="20"/>
                <w:szCs w:val="20"/>
                <w:shd w:val="clear" w:color="auto" w:fill="1D1F21"/>
              </w:rPr>
              <w:t>init</w:t>
            </w:r>
            <w:proofErr w:type="spellEnd"/>
          </w:p>
          <w:p w14:paraId="4A4B857E" w14:textId="4C8F27AF" w:rsidR="004C0A16" w:rsidRDefault="004C0A16" w:rsidP="004C0A16">
            <w:pPr>
              <w:pStyle w:val="Content"/>
              <w:numPr>
                <w:ilvl w:val="0"/>
                <w:numId w:val="3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This will guide you through giving your project a name, version, description, etc.</w:t>
            </w:r>
          </w:p>
          <w:p w14:paraId="17A146DC" w14:textId="5C2C27D7" w:rsidR="004C0A16" w:rsidRPr="004C0A16" w:rsidRDefault="004C0A16" w:rsidP="004C0A16">
            <w:pPr>
              <w:pStyle w:val="Content"/>
              <w:numPr>
                <w:ilvl w:val="0"/>
                <w:numId w:val="3"/>
              </w:numPr>
            </w:pPr>
            <w:r>
              <w:t xml:space="preserve">Install  gulp package in your project directory - </w:t>
            </w:r>
            <w:proofErr w:type="spellStart"/>
            <w:r>
              <w:rPr>
                <w:rFonts w:ascii="Consolas" w:hAnsi="Consolas"/>
                <w:color w:val="C5C8C6"/>
                <w:sz w:val="20"/>
                <w:szCs w:val="20"/>
                <w:shd w:val="clear" w:color="auto" w:fill="1D1F21"/>
              </w:rPr>
              <w:t>npm</w:t>
            </w:r>
            <w:proofErr w:type="spellEnd"/>
            <w:r>
              <w:rPr>
                <w:rFonts w:ascii="Consolas" w:hAnsi="Consolas"/>
                <w:color w:val="C5C8C6"/>
                <w:sz w:val="20"/>
                <w:szCs w:val="20"/>
                <w:shd w:val="clear" w:color="auto" w:fill="1D1F21"/>
              </w:rPr>
              <w:t xml:space="preserve"> install --save-dev gulp</w:t>
            </w:r>
          </w:p>
          <w:p w14:paraId="25015A3E" w14:textId="7EDAAF59" w:rsidR="004C0A16" w:rsidRPr="004C0A16" w:rsidRDefault="004C0A16" w:rsidP="004C0A16">
            <w:pPr>
              <w:pStyle w:val="Content"/>
              <w:numPr>
                <w:ilvl w:val="0"/>
                <w:numId w:val="3"/>
              </w:numPr>
            </w:pPr>
            <w:r>
              <w:t xml:space="preserve">Check the gulp version - </w:t>
            </w:r>
            <w:r>
              <w:rPr>
                <w:rFonts w:ascii="Consolas" w:hAnsi="Consolas"/>
                <w:color w:val="C5C8C6"/>
                <w:sz w:val="20"/>
                <w:szCs w:val="20"/>
                <w:shd w:val="clear" w:color="auto" w:fill="1D1F21"/>
              </w:rPr>
              <w:t>gulp –version</w:t>
            </w:r>
          </w:p>
          <w:p w14:paraId="42F68EB7" w14:textId="6BB88D72" w:rsidR="004C0A16" w:rsidRDefault="00A85D4C" w:rsidP="004C0A16">
            <w:pPr>
              <w:pStyle w:val="Content"/>
              <w:numPr>
                <w:ilvl w:val="0"/>
                <w:numId w:val="3"/>
              </w:numPr>
            </w:pPr>
            <w:r>
              <w:t>Create gulpfile.js in the root of project folder with the following content:</w:t>
            </w:r>
          </w:p>
          <w:p w14:paraId="7FEECACC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"use strict"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;</w:t>
            </w:r>
          </w:p>
          <w:p w14:paraId="06E7039A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6781D86D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bg-BG" w:eastAsia="bg-BG"/>
              </w:rPr>
              <w:t>let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= 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require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"gulp"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),</w:t>
            </w:r>
          </w:p>
          <w:p w14:paraId="7B58B140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autoprefixer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= 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require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"gulp-autoprefixer"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),</w:t>
            </w:r>
          </w:p>
          <w:p w14:paraId="1494D46C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exec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= 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require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"gulp-exec"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),</w:t>
            </w:r>
          </w:p>
          <w:p w14:paraId="2CA5E391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browserSync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= 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require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'browser-sync'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create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(),</w:t>
            </w:r>
          </w:p>
          <w:p w14:paraId="7317EB38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sass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= 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require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'gulp-sass'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),</w:t>
            </w:r>
          </w:p>
          <w:p w14:paraId="77A7B05D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cp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= 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require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"child_process"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);</w:t>
            </w:r>
          </w:p>
          <w:p w14:paraId="7725C4B6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7EF86DBA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task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"css"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bg-BG" w:eastAsia="bg-BG"/>
              </w:rPr>
              <w:t>function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() {</w:t>
            </w:r>
          </w:p>
          <w:p w14:paraId="1B968344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bg-BG" w:eastAsia="bg-BG"/>
              </w:rPr>
              <w:t>return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src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(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'_assets/scss/**/*.scss'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)</w:t>
            </w:r>
          </w:p>
          <w:p w14:paraId="78368391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pipe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( 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sass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().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on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'error'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sass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logError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 )</w:t>
            </w:r>
          </w:p>
          <w:p w14:paraId="5E6256E6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pipe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( 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autoprefixer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() )</w:t>
            </w:r>
          </w:p>
          <w:p w14:paraId="7DAC8DE4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pipe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(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dest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(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'./docs/css/'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) )</w:t>
            </w:r>
          </w:p>
          <w:p w14:paraId="5FCC69F3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pipe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(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browserSync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stream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({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match: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'**/*.css'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}) )</w:t>
            </w:r>
          </w:p>
          <w:p w14:paraId="40096E83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;</w:t>
            </w:r>
          </w:p>
          <w:p w14:paraId="44E16C42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lastRenderedPageBreak/>
              <w:t>});</w:t>
            </w:r>
          </w:p>
          <w:p w14:paraId="1703038F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69AC47C8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bg-BG" w:eastAsia="bg-BG"/>
              </w:rPr>
              <w:t>// Jekyll</w:t>
            </w:r>
          </w:p>
          <w:p w14:paraId="114AC4C3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task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"jekylldev"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bg-BG" w:eastAsia="bg-BG"/>
              </w:rPr>
              <w:t>function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() {</w:t>
            </w:r>
          </w:p>
          <w:p w14:paraId="7C6B1F0A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bg-BG" w:eastAsia="bg-BG"/>
              </w:rPr>
              <w:t>return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cp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spawn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"bundle"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, [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"exec"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"jekyll"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"build"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], {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stdio: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"inherit"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shell: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A85D4C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bg-BG" w:eastAsia="bg-BG"/>
              </w:rPr>
              <w:t>true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});</w:t>
            </w:r>
          </w:p>
          <w:p w14:paraId="3492B74C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});</w:t>
            </w:r>
          </w:p>
          <w:p w14:paraId="7B8EB167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2C38B19B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6A9955"/>
                <w:sz w:val="21"/>
                <w:szCs w:val="21"/>
                <w:lang w:val="bg-BG" w:eastAsia="bg-BG"/>
              </w:rPr>
              <w:t>// Jekyll</w:t>
            </w:r>
          </w:p>
          <w:p w14:paraId="16026473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task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"jekyllprod"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bg-BG" w:eastAsia="bg-BG"/>
              </w:rPr>
              <w:t>function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() {</w:t>
            </w:r>
          </w:p>
          <w:p w14:paraId="74D43AC9" w14:textId="2700B1E4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C586C0"/>
                <w:sz w:val="21"/>
                <w:szCs w:val="21"/>
                <w:lang w:val="bg-BG" w:eastAsia="bg-BG"/>
              </w:rPr>
              <w:t>return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cp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spawn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"bundle"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, [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"exec"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"jekyll"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"build --baseurl /</w:t>
            </w:r>
            <w:proofErr w:type="spellStart"/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highlight w:val="cyan"/>
                <w:lang w:eastAsia="bg-BG"/>
              </w:rPr>
              <w:t>ProjectSiteName</w:t>
            </w:r>
            <w:proofErr w:type="spellEnd"/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highlight w:val="cyan"/>
                <w:lang w:val="bg-BG" w:eastAsia="bg-BG"/>
              </w:rPr>
              <w:t>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highlight w:val="cyan"/>
                <w:lang w:val="bg-BG" w:eastAsia="bg-BG"/>
              </w:rPr>
              <w:t>],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{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stdio: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"inherit"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shell: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A85D4C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bg-BG" w:eastAsia="bg-BG"/>
              </w:rPr>
              <w:t>true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});</w:t>
            </w:r>
          </w:p>
          <w:p w14:paraId="0CE014E7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});</w:t>
            </w:r>
          </w:p>
          <w:p w14:paraId="0B8E9A58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78C3CCD3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task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"watch"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bg-BG" w:eastAsia="bg-BG"/>
              </w:rPr>
              <w:t>function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() {</w:t>
            </w:r>
          </w:p>
          <w:p w14:paraId="0A95B6F6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2C98BC08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browserSync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init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({</w:t>
            </w:r>
          </w:p>
          <w:p w14:paraId="7A724F60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server: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{</w:t>
            </w:r>
          </w:p>
          <w:p w14:paraId="0E5C193A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          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baseDir: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"./docs/"</w:t>
            </w:r>
          </w:p>
          <w:p w14:paraId="7E408994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}</w:t>
            </w:r>
          </w:p>
          <w:p w14:paraId="0CEAE5DC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});</w:t>
            </w:r>
          </w:p>
          <w:p w14:paraId="2A80DC66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2C9406BA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watch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(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'_assets/scss/**/*.scss'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series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'css'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 );</w:t>
            </w:r>
          </w:p>
          <w:p w14:paraId="45D2E6F6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46F33998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watch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</w:p>
          <w:p w14:paraId="7BF547F8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[</w:t>
            </w:r>
          </w:p>
          <w:p w14:paraId="0BD6E770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    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"./*.html"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,</w:t>
            </w:r>
          </w:p>
          <w:p w14:paraId="4E796E5B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    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"./_includes/*.html"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,</w:t>
            </w:r>
          </w:p>
          <w:p w14:paraId="238B7B84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    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"./_layouts/*.html"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,</w:t>
            </w:r>
          </w:p>
          <w:p w14:paraId="390E445B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    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"./_posts/**/*.*"</w:t>
            </w:r>
          </w:p>
          <w:p w14:paraId="736122E2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    ]</w:t>
            </w:r>
          </w:p>
          <w:p w14:paraId="70843168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).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on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'change'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series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'jekylldev'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'css'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 );</w:t>
            </w:r>
          </w:p>
          <w:p w14:paraId="1A6865FC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321D2A1F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watch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(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'docs/**/*.html'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).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on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'change'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browserSync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reload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);</w:t>
            </w:r>
          </w:p>
          <w:p w14:paraId="23E5BC3C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    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watch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(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'docs/**/*.js'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).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on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'change'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browserSync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reload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 );</w:t>
            </w:r>
          </w:p>
          <w:p w14:paraId="3F72FC86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});</w:t>
            </w:r>
          </w:p>
          <w:p w14:paraId="394E7965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1293F3EE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task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"deploy"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series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'jekyllprod'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'css'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));</w:t>
            </w:r>
          </w:p>
          <w:p w14:paraId="5101BBF0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</w:p>
          <w:p w14:paraId="4A93D528" w14:textId="77777777" w:rsidR="00A85D4C" w:rsidRPr="00A85D4C" w:rsidRDefault="00A85D4C" w:rsidP="00A85D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</w:pP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task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"default"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bg-BG" w:eastAsia="bg-BG"/>
              </w:rPr>
              <w:t>gulp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.</w:t>
            </w:r>
            <w:r w:rsidRPr="00A85D4C">
              <w:rPr>
                <w:rFonts w:ascii="Consolas" w:eastAsia="Times New Roman" w:hAnsi="Consolas" w:cs="Times New Roman"/>
                <w:b w:val="0"/>
                <w:color w:val="DCDCAA"/>
                <w:sz w:val="21"/>
                <w:szCs w:val="21"/>
                <w:lang w:val="bg-BG" w:eastAsia="bg-BG"/>
              </w:rPr>
              <w:t>series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(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'jekylldev'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'css'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 xml:space="preserve">, </w:t>
            </w:r>
            <w:r w:rsidRPr="00A85D4C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bg-BG" w:eastAsia="bg-BG"/>
              </w:rPr>
              <w:t>'watch'</w:t>
            </w:r>
            <w:r w:rsidRPr="00A85D4C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bg-BG" w:eastAsia="bg-BG"/>
              </w:rPr>
              <w:t>));</w:t>
            </w:r>
          </w:p>
          <w:p w14:paraId="221730DF" w14:textId="77777777" w:rsidR="00A85D4C" w:rsidRPr="004C0A16" w:rsidRDefault="00A85D4C" w:rsidP="00A85D4C">
            <w:pPr>
              <w:pStyle w:val="Content"/>
              <w:ind w:left="2160"/>
            </w:pPr>
          </w:p>
          <w:p w14:paraId="4CE0EF50" w14:textId="77777777" w:rsidR="005322D5" w:rsidRDefault="005322D5" w:rsidP="005322D5">
            <w:pPr>
              <w:pStyle w:val="Content"/>
              <w:ind w:left="1800"/>
            </w:pPr>
          </w:p>
          <w:p w14:paraId="31ADD9F9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758FF82D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  <w:tr w:rsidR="005322D5" w14:paraId="2300DE6F" w14:textId="77777777" w:rsidTr="00DF027C">
        <w:trPr>
          <w:trHeight w:val="5931"/>
        </w:trPr>
        <w:tc>
          <w:tcPr>
            <w:tcW w:w="9999" w:type="dxa"/>
          </w:tcPr>
          <w:p w14:paraId="55FB4124" w14:textId="77777777" w:rsidR="005322D5" w:rsidRDefault="002B31C4" w:rsidP="002B31C4">
            <w:pPr>
              <w:pStyle w:val="EmphasisText"/>
              <w:numPr>
                <w:ilvl w:val="0"/>
                <w:numId w:val="1"/>
              </w:numPr>
              <w:rPr>
                <w:i/>
                <w:sz w:val="36"/>
              </w:rPr>
            </w:pPr>
            <w:r>
              <w:rPr>
                <w:i/>
                <w:sz w:val="36"/>
              </w:rPr>
              <w:lastRenderedPageBreak/>
              <w:t>Site content</w:t>
            </w:r>
          </w:p>
          <w:p w14:paraId="41C30EC4" w14:textId="00ED1E03" w:rsidR="002B31C4" w:rsidRDefault="002B31C4" w:rsidP="002B31C4">
            <w:pPr>
              <w:pStyle w:val="EmphasisText"/>
              <w:numPr>
                <w:ilvl w:val="1"/>
                <w:numId w:val="1"/>
              </w:numPr>
              <w:rPr>
                <w:i/>
                <w:sz w:val="36"/>
              </w:rPr>
            </w:pPr>
            <w:r>
              <w:rPr>
                <w:i/>
                <w:sz w:val="36"/>
              </w:rPr>
              <w:t xml:space="preserve">Site file and folder </w:t>
            </w:r>
            <w:r w:rsidR="009A266B">
              <w:rPr>
                <w:i/>
                <w:sz w:val="36"/>
              </w:rPr>
              <w:t>organization</w:t>
            </w:r>
            <w:r>
              <w:rPr>
                <w:i/>
                <w:sz w:val="36"/>
              </w:rPr>
              <w:t>.</w:t>
            </w:r>
          </w:p>
          <w:p w14:paraId="6404A5D0" w14:textId="77777777" w:rsidR="002B31C4" w:rsidRDefault="002B31C4" w:rsidP="002B31C4">
            <w:pPr>
              <w:pStyle w:val="EmphasisText"/>
              <w:ind w:left="1140"/>
              <w:rPr>
                <w:noProof/>
              </w:rPr>
            </w:pPr>
          </w:p>
          <w:p w14:paraId="5575CB30" w14:textId="6DA4BD72" w:rsidR="002B31C4" w:rsidRDefault="002B31C4" w:rsidP="002B31C4">
            <w:pPr>
              <w:pStyle w:val="EmphasisText"/>
              <w:ind w:left="1140"/>
              <w:rPr>
                <w:i/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168D6628" wp14:editId="4F6C8DE7">
                  <wp:extent cx="5088466" cy="7390178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65781"/>
                          <a:stretch/>
                        </pic:blipFill>
                        <pic:spPr bwMode="auto">
                          <a:xfrm>
                            <a:off x="0" y="0"/>
                            <a:ext cx="5132754" cy="7454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B0055" w14:textId="74C08AE5" w:rsidR="009A266B" w:rsidRDefault="009A266B" w:rsidP="00DF027C">
      <w:r>
        <w:lastRenderedPageBreak/>
        <w:t>3.2  Some layout properties</w:t>
      </w:r>
    </w:p>
    <w:p w14:paraId="7CF1D001" w14:textId="5A3424F7" w:rsidR="0087605E" w:rsidRDefault="002B31C4" w:rsidP="00DF027C">
      <w:r>
        <w:t>Layouts are placed in folder _Layouts</w:t>
      </w:r>
    </w:p>
    <w:p w14:paraId="4C7C252D" w14:textId="76A15BEC" w:rsidR="002B31C4" w:rsidRDefault="00714522" w:rsidP="00DF027C">
      <w:r>
        <w:t>-main.html – layout for pages</w:t>
      </w:r>
    </w:p>
    <w:p w14:paraId="2750649F" w14:textId="47F638A3" w:rsidR="00714522" w:rsidRDefault="00714522" w:rsidP="00DF027C">
      <w:r>
        <w:t>-gallery.html – layout for galleries</w:t>
      </w:r>
    </w:p>
    <w:p w14:paraId="4BE793E4" w14:textId="50335310" w:rsidR="00714522" w:rsidRDefault="00714522" w:rsidP="00DF027C">
      <w:r>
        <w:tab/>
        <w:t xml:space="preserve">For the gallery </w:t>
      </w:r>
      <w:r w:rsidR="009A266B">
        <w:t>layout exist</w:t>
      </w:r>
      <w:r>
        <w:t xml:space="preserve"> four different </w:t>
      </w:r>
      <w:r w:rsidR="009A266B">
        <w:t xml:space="preserve">type of pictures </w:t>
      </w:r>
    </w:p>
    <w:p w14:paraId="5C0678B5" w14:textId="7EEAEBC5" w:rsidR="009A266B" w:rsidRDefault="009A266B" w:rsidP="009A266B">
      <w:pPr>
        <w:pStyle w:val="ListParagraph"/>
        <w:numPr>
          <w:ilvl w:val="0"/>
          <w:numId w:val="3"/>
        </w:numPr>
      </w:pPr>
      <w:r>
        <w:t>Portrait</w:t>
      </w:r>
    </w:p>
    <w:p w14:paraId="244DFBD7" w14:textId="1AC216AC" w:rsidR="009A266B" w:rsidRDefault="009A266B" w:rsidP="009A266B">
      <w:pPr>
        <w:pStyle w:val="ListParagraph"/>
        <w:numPr>
          <w:ilvl w:val="0"/>
          <w:numId w:val="3"/>
        </w:numPr>
      </w:pPr>
      <w:r>
        <w:t>Landscape</w:t>
      </w:r>
    </w:p>
    <w:p w14:paraId="00C02163" w14:textId="06AD5E70" w:rsidR="009A266B" w:rsidRDefault="009A266B" w:rsidP="009A266B">
      <w:pPr>
        <w:pStyle w:val="ListParagraph"/>
        <w:numPr>
          <w:ilvl w:val="0"/>
          <w:numId w:val="3"/>
        </w:numPr>
      </w:pPr>
      <w:r>
        <w:t>Square</w:t>
      </w:r>
    </w:p>
    <w:p w14:paraId="19F7FB84" w14:textId="3DEB69AB" w:rsidR="009A266B" w:rsidRDefault="009A266B" w:rsidP="009A266B">
      <w:pPr>
        <w:pStyle w:val="ListParagraph"/>
        <w:numPr>
          <w:ilvl w:val="0"/>
          <w:numId w:val="3"/>
        </w:numPr>
      </w:pPr>
      <w:proofErr w:type="spellStart"/>
      <w:r>
        <w:t>Bigsquare</w:t>
      </w:r>
      <w:proofErr w:type="spellEnd"/>
    </w:p>
    <w:p w14:paraId="0B418BA2" w14:textId="49282956" w:rsidR="00E92F14" w:rsidRDefault="00E92F14" w:rsidP="00E92F14">
      <w:pPr>
        <w:pStyle w:val="ListParagraph"/>
        <w:numPr>
          <w:ilvl w:val="1"/>
          <w:numId w:val="4"/>
        </w:numPr>
      </w:pPr>
      <w:r>
        <w:t xml:space="preserve"> All CSS files are transformed to SCSS and included in </w:t>
      </w:r>
      <w:proofErr w:type="spellStart"/>
      <w:r>
        <w:t>site.scss</w:t>
      </w:r>
      <w:proofErr w:type="spellEnd"/>
      <w:r>
        <w:t>.</w:t>
      </w:r>
    </w:p>
    <w:p w14:paraId="6CE24E8E" w14:textId="5E1A0A98" w:rsidR="00E92F14" w:rsidRDefault="00E92F14" w:rsidP="00E92F14">
      <w:pPr>
        <w:pStyle w:val="ListParagraph"/>
        <w:ind w:left="1140"/>
      </w:pPr>
      <w:r>
        <w:t xml:space="preserve">-every </w:t>
      </w:r>
      <w:proofErr w:type="spellStart"/>
      <w:r>
        <w:t>scss</w:t>
      </w:r>
      <w:proofErr w:type="spellEnd"/>
      <w:r>
        <w:t xml:space="preserve"> file correspond to corresponding html file.</w:t>
      </w:r>
    </w:p>
    <w:p w14:paraId="281548FB" w14:textId="7AE2F799" w:rsidR="00E92F14" w:rsidRDefault="00E92F14" w:rsidP="00E92F14">
      <w:pPr>
        <w:pStyle w:val="ListParagraph"/>
        <w:ind w:left="1140"/>
      </w:pPr>
      <w:r>
        <w:t>(styles for about.html are in _</w:t>
      </w:r>
      <w:proofErr w:type="spellStart"/>
      <w:r>
        <w:t>about.scss</w:t>
      </w:r>
      <w:proofErr w:type="spellEnd"/>
      <w:r>
        <w:t>).</w:t>
      </w:r>
    </w:p>
    <w:p w14:paraId="7041A8B5" w14:textId="5F055604" w:rsidR="00FA46AF" w:rsidRDefault="00FA46AF" w:rsidP="00E92F14">
      <w:pPr>
        <w:pStyle w:val="ListParagraph"/>
        <w:ind w:left="1140"/>
      </w:pPr>
      <w:r>
        <w:t>In files _animations and _transitions are used transition effects.</w:t>
      </w:r>
    </w:p>
    <w:p w14:paraId="6AC1CF43" w14:textId="1A631D67" w:rsidR="00FA46AF" w:rsidRDefault="00FA46AF" w:rsidP="00E92F14">
      <w:pPr>
        <w:pStyle w:val="ListParagraph"/>
        <w:ind w:left="1140"/>
      </w:pPr>
      <w:r>
        <w:t xml:space="preserve">In file _variables are places some common variables used in </w:t>
      </w:r>
      <w:proofErr w:type="spellStart"/>
      <w:r>
        <w:t>scss</w:t>
      </w:r>
      <w:proofErr w:type="spellEnd"/>
      <w:r>
        <w:t xml:space="preserve"> files.</w:t>
      </w:r>
    </w:p>
    <w:p w14:paraId="676BC3F2" w14:textId="77777777" w:rsidR="00FA46AF" w:rsidRDefault="00FA46AF" w:rsidP="00FA46AF">
      <w:bookmarkStart w:id="0" w:name="_GoBack"/>
      <w:bookmarkEnd w:id="0"/>
    </w:p>
    <w:p w14:paraId="69B47554" w14:textId="77777777" w:rsidR="00E92F14" w:rsidRDefault="00E92F14" w:rsidP="00E92F14"/>
    <w:p w14:paraId="20143A48" w14:textId="77777777" w:rsidR="009A266B" w:rsidRPr="00D70D02" w:rsidRDefault="009A266B" w:rsidP="009A266B"/>
    <w:sectPr w:rsidR="009A266B" w:rsidRPr="00D70D02" w:rsidSect="00DF027C">
      <w:headerReference w:type="default" r:id="rId14"/>
      <w:footerReference w:type="default" r:id="rId1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6D5F8" w14:textId="77777777" w:rsidR="00E9775C" w:rsidRDefault="00E9775C">
      <w:r>
        <w:separator/>
      </w:r>
    </w:p>
    <w:p w14:paraId="530B7438" w14:textId="77777777" w:rsidR="00E9775C" w:rsidRDefault="00E9775C"/>
  </w:endnote>
  <w:endnote w:type="continuationSeparator" w:id="0">
    <w:p w14:paraId="4CB8A139" w14:textId="77777777" w:rsidR="00E9775C" w:rsidRDefault="00E9775C">
      <w:r>
        <w:continuationSeparator/>
      </w:r>
    </w:p>
    <w:p w14:paraId="620DD5B5" w14:textId="77777777" w:rsidR="00E9775C" w:rsidRDefault="00E977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AB38A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868921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E3B5C" w14:textId="77777777" w:rsidR="00E9775C" w:rsidRDefault="00E9775C">
      <w:r>
        <w:separator/>
      </w:r>
    </w:p>
    <w:p w14:paraId="52E82B23" w14:textId="77777777" w:rsidR="00E9775C" w:rsidRDefault="00E9775C"/>
  </w:footnote>
  <w:footnote w:type="continuationSeparator" w:id="0">
    <w:p w14:paraId="35D4AE2E" w14:textId="77777777" w:rsidR="00E9775C" w:rsidRDefault="00E9775C">
      <w:r>
        <w:continuationSeparator/>
      </w:r>
    </w:p>
    <w:p w14:paraId="3B2AF23A" w14:textId="77777777" w:rsidR="00E9775C" w:rsidRDefault="00E977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1F5EEC78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4BC859F" w14:textId="77777777" w:rsidR="00D077E9" w:rsidRDefault="00D077E9">
          <w:pPr>
            <w:pStyle w:val="Header"/>
          </w:pPr>
        </w:p>
      </w:tc>
    </w:tr>
  </w:tbl>
  <w:p w14:paraId="17A28AEB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7A2A"/>
    <w:multiLevelType w:val="multilevel"/>
    <w:tmpl w:val="E4C6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10696"/>
    <w:multiLevelType w:val="hybridMultilevel"/>
    <w:tmpl w:val="EE0841C6"/>
    <w:lvl w:ilvl="0" w:tplc="90101A50">
      <w:start w:val="2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386843"/>
    <w:multiLevelType w:val="multilevel"/>
    <w:tmpl w:val="54104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0F87969"/>
    <w:multiLevelType w:val="multilevel"/>
    <w:tmpl w:val="0BCCD0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FC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B31C4"/>
    <w:rsid w:val="002D3C41"/>
    <w:rsid w:val="002F51F5"/>
    <w:rsid w:val="00312137"/>
    <w:rsid w:val="00330359"/>
    <w:rsid w:val="0033762F"/>
    <w:rsid w:val="00366C7E"/>
    <w:rsid w:val="00384EA3"/>
    <w:rsid w:val="003963FC"/>
    <w:rsid w:val="003A39A1"/>
    <w:rsid w:val="003C2191"/>
    <w:rsid w:val="003D3863"/>
    <w:rsid w:val="004110DE"/>
    <w:rsid w:val="00424198"/>
    <w:rsid w:val="0044085A"/>
    <w:rsid w:val="004B21A5"/>
    <w:rsid w:val="004C0A16"/>
    <w:rsid w:val="005037F0"/>
    <w:rsid w:val="00516A86"/>
    <w:rsid w:val="005275F6"/>
    <w:rsid w:val="005322D5"/>
    <w:rsid w:val="00572102"/>
    <w:rsid w:val="005F1BB0"/>
    <w:rsid w:val="00656C4D"/>
    <w:rsid w:val="006E5716"/>
    <w:rsid w:val="00714522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C5536"/>
    <w:rsid w:val="00903C32"/>
    <w:rsid w:val="00916B16"/>
    <w:rsid w:val="009173B9"/>
    <w:rsid w:val="0093335D"/>
    <w:rsid w:val="0093613E"/>
    <w:rsid w:val="00943026"/>
    <w:rsid w:val="00966B81"/>
    <w:rsid w:val="009A266B"/>
    <w:rsid w:val="009C7720"/>
    <w:rsid w:val="00A23AFA"/>
    <w:rsid w:val="00A31B3E"/>
    <w:rsid w:val="00A532F3"/>
    <w:rsid w:val="00A8489E"/>
    <w:rsid w:val="00A85D4C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92F14"/>
    <w:rsid w:val="00E9775C"/>
    <w:rsid w:val="00EF555B"/>
    <w:rsid w:val="00F027BB"/>
    <w:rsid w:val="00F11DCF"/>
    <w:rsid w:val="00F162EA"/>
    <w:rsid w:val="00F52D27"/>
    <w:rsid w:val="00F83527"/>
    <w:rsid w:val="00FA46AF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D2B7C"/>
  <w15:docId w15:val="{91867A9F-9C78-41D4-980B-136C87E8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322D5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9A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byinstaller.org/download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eci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C0A182E75242E18ABBDB36827DB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23C5C-9433-455C-BB2F-D2BD20652670}"/>
      </w:docPartPr>
      <w:docPartBody>
        <w:p w:rsidR="00D228E3" w:rsidRDefault="00325928">
          <w:pPr>
            <w:pStyle w:val="D9C0A182E75242E18ABBDB36827DBCA6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63E94D1B0D4457AAB815C7CFEAE2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BA485-D83B-4B30-83BD-DF0F9DA0DDA0}"/>
      </w:docPartPr>
      <w:docPartBody>
        <w:p w:rsidR="00D228E3" w:rsidRDefault="00325928">
          <w:pPr>
            <w:pStyle w:val="563E94D1B0D4457AAB815C7CFEAE245D"/>
          </w:pPr>
          <w:r>
            <w:t>COMPANY NAME</w:t>
          </w:r>
        </w:p>
      </w:docPartBody>
    </w:docPart>
    <w:docPart>
      <w:docPartPr>
        <w:name w:val="B8AFC327839146548278A335B7C02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E13E-9C54-439C-99B4-D2448B9EF250}"/>
      </w:docPartPr>
      <w:docPartBody>
        <w:p w:rsidR="00D228E3" w:rsidRDefault="00325928">
          <w:pPr>
            <w:pStyle w:val="B8AFC327839146548278A335B7C02F5B"/>
          </w:pPr>
          <w:r>
            <w:t>Your Name</w:t>
          </w:r>
        </w:p>
      </w:docPartBody>
    </w:docPart>
    <w:docPart>
      <w:docPartPr>
        <w:name w:val="6E2F8D7E6C1D478D86A24F2976E2D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AE7CE-5198-43C5-86D3-F98943150EA6}"/>
      </w:docPartPr>
      <w:docPartBody>
        <w:p w:rsidR="00D228E3" w:rsidRDefault="00325928">
          <w:pPr>
            <w:pStyle w:val="6E2F8D7E6C1D478D86A24F2976E2D0D6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28"/>
    <w:rsid w:val="00325928"/>
    <w:rsid w:val="003D05F2"/>
    <w:rsid w:val="00D2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D9C0A182E75242E18ABBDB36827DBCA6">
    <w:name w:val="D9C0A182E75242E18ABBDB36827DBCA6"/>
  </w:style>
  <w:style w:type="paragraph" w:customStyle="1" w:styleId="563E94D1B0D4457AAB815C7CFEAE245D">
    <w:name w:val="563E94D1B0D4457AAB815C7CFEAE245D"/>
  </w:style>
  <w:style w:type="paragraph" w:customStyle="1" w:styleId="B8AFC327839146548278A335B7C02F5B">
    <w:name w:val="B8AFC327839146548278A335B7C02F5B"/>
  </w:style>
  <w:style w:type="paragraph" w:customStyle="1" w:styleId="6E2F8D7E6C1D478D86A24F2976E2D0D6">
    <w:name w:val="6E2F8D7E6C1D478D86A24F2976E2D0D6"/>
  </w:style>
  <w:style w:type="paragraph" w:customStyle="1" w:styleId="79C5110077884D32AFE2857333E8FD39">
    <w:name w:val="79C5110077884D32AFE2857333E8FD39"/>
  </w:style>
  <w:style w:type="paragraph" w:customStyle="1" w:styleId="3892CF4DD0FE46288855E9FD0B1DCCD8">
    <w:name w:val="3892CF4DD0FE46288855E9FD0B1DCCD8"/>
  </w:style>
  <w:style w:type="paragraph" w:customStyle="1" w:styleId="7833E2ACA2F6441CBBD2DED8EF00F042">
    <w:name w:val="7833E2ACA2F6441CBBD2DED8EF00F042"/>
  </w:style>
  <w:style w:type="paragraph" w:customStyle="1" w:styleId="2867466F41E94FCF9526BFFBB1C94DCE">
    <w:name w:val="2867466F41E94FCF9526BFFBB1C94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Danailov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1423</TotalTime>
  <Pages>9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Tceci</dc:creator>
  <cp:keywords/>
  <cp:lastModifiedBy>Tceci</cp:lastModifiedBy>
  <cp:revision>6</cp:revision>
  <cp:lastPrinted>2006-08-01T17:47:00Z</cp:lastPrinted>
  <dcterms:created xsi:type="dcterms:W3CDTF">2019-08-01T15:06:00Z</dcterms:created>
  <dcterms:modified xsi:type="dcterms:W3CDTF">2019-08-10T19:39:00Z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